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1977"/>
        <w:gridCol w:w="7383"/>
      </w:tblGrid>
      <w:tr w:rsidR="00DB433B" w:rsidTr="00831759">
        <w:trPr>
          <w:trHeight w:val="743"/>
        </w:trPr>
        <w:tc>
          <w:tcPr>
            <w:tcW w:w="1977" w:type="dxa"/>
          </w:tcPr>
          <w:p w:rsidR="00DB433B" w:rsidRDefault="00DB433B">
            <w:pPr>
              <w:spacing w:line="240" w:lineRule="auto"/>
            </w:pPr>
          </w:p>
        </w:tc>
        <w:tc>
          <w:tcPr>
            <w:tcW w:w="7383" w:type="dxa"/>
            <w:tcMar>
              <w:bottom w:w="576" w:type="dxa"/>
            </w:tcMar>
          </w:tcPr>
          <w:p w:rsidR="00DB433B" w:rsidRDefault="007A6464" w:rsidP="002B5031">
            <w:pPr>
              <w:pStyle w:val="Name"/>
              <w:jc w:val="both"/>
            </w:pPr>
            <w:sdt>
              <w:sdtPr>
                <w:alias w:val="Your Name"/>
                <w:tag w:val=""/>
                <w:id w:val="1197042864"/>
                <w:placeholder>
                  <w:docPart w:val="099E16693F3B4A86B9BF9A455BB214C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0B1D29">
                  <w:t>Adam Logan</w:t>
                </w:r>
              </w:sdtContent>
            </w:sdt>
          </w:p>
          <w:p w:rsidR="00DB433B" w:rsidRDefault="002B5031" w:rsidP="000B1D29">
            <w:pPr>
              <w:pStyle w:val="NoSpacing"/>
            </w:pPr>
            <w:r>
              <w:t xml:space="preserve">Adamlogan.net </w:t>
            </w:r>
            <w:r w:rsidR="00D30674">
              <w:rPr>
                <w:rStyle w:val="Emphasis"/>
              </w:rPr>
              <w:t>|</w:t>
            </w:r>
            <w:r w:rsidR="00D30674">
              <w:t> </w:t>
            </w:r>
            <w:r w:rsidR="00D30674">
              <w:rPr>
                <w:kern w:val="20"/>
              </w:rPr>
              <w:t> </w:t>
            </w:r>
            <w:r w:rsidR="000B1D29">
              <w:t>Loganada5@gmail.com</w:t>
            </w:r>
            <w:r w:rsidR="00D30674">
              <w:t>  </w:t>
            </w:r>
            <w:r w:rsidR="00D30674">
              <w:rPr>
                <w:rStyle w:val="Emphasis"/>
              </w:rPr>
              <w:t>|</w:t>
            </w:r>
            <w:r w:rsidR="00D30674">
              <w:t>  </w:t>
            </w:r>
            <w:r w:rsidR="000B1D29">
              <w:t>515-745-4231</w:t>
            </w:r>
          </w:p>
        </w:tc>
      </w:tr>
      <w:tr w:rsidR="00DB433B" w:rsidTr="00831759">
        <w:trPr>
          <w:trHeight w:val="401"/>
        </w:trPr>
        <w:tc>
          <w:tcPr>
            <w:tcW w:w="1977" w:type="dxa"/>
          </w:tcPr>
          <w:p w:rsidR="00DB433B" w:rsidRDefault="00D30674">
            <w:pPr>
              <w:pStyle w:val="Heading1"/>
            </w:pPr>
            <w:r>
              <w:t>Objective</w:t>
            </w:r>
          </w:p>
        </w:tc>
        <w:tc>
          <w:tcPr>
            <w:tcW w:w="7383" w:type="dxa"/>
          </w:tcPr>
          <w:p w:rsidR="00DB433B" w:rsidRDefault="00EF5AF8" w:rsidP="00EF5AF8">
            <w:r>
              <w:t>To gain experience and knowledge in a field that I aspire to be great in.</w:t>
            </w:r>
          </w:p>
        </w:tc>
      </w:tr>
      <w:tr w:rsidR="00DB433B" w:rsidTr="00831759">
        <w:trPr>
          <w:trHeight w:val="609"/>
        </w:trPr>
        <w:tc>
          <w:tcPr>
            <w:tcW w:w="1977" w:type="dxa"/>
          </w:tcPr>
          <w:p w:rsidR="00DB433B" w:rsidRDefault="00D30674">
            <w:pPr>
              <w:pStyle w:val="Heading1"/>
            </w:pPr>
            <w:r>
              <w:t>Skills &amp; Abilities</w:t>
            </w:r>
          </w:p>
        </w:tc>
        <w:tc>
          <w:tcPr>
            <w:tcW w:w="7383" w:type="dxa"/>
          </w:tcPr>
          <w:p w:rsidR="001B696C" w:rsidRDefault="00A752B8" w:rsidP="00A752B8">
            <w:r>
              <w:t>Through the posit</w:t>
            </w:r>
            <w:r w:rsidR="00BE7C5B">
              <w:t>i</w:t>
            </w:r>
            <w:bookmarkStart w:id="0" w:name="_GoBack"/>
            <w:bookmarkEnd w:id="0"/>
            <w:r>
              <w:t>ons that I have held I have gained many skills and a</w:t>
            </w:r>
            <w:r w:rsidR="00FF3995">
              <w:t>bilities.  These skills include:</w:t>
            </w:r>
            <w:r>
              <w:t xml:space="preserve"> great customer service, leadership sk</w:t>
            </w:r>
            <w:r w:rsidR="001B696C">
              <w:t xml:space="preserve">ills, teamwork, and </w:t>
            </w:r>
            <w:r w:rsidR="002B5031">
              <w:t>dedication.  I am a full stack LAMP Developer</w:t>
            </w:r>
            <w:r w:rsidR="001B696C">
              <w:t>.</w:t>
            </w:r>
          </w:p>
          <w:p w:rsidR="001C0AD9" w:rsidRDefault="001B696C" w:rsidP="00A752B8">
            <w:r>
              <w:t>I also have Web Development/ programming experience.  Languages include: Html5, Css3, C++, JavaScript</w:t>
            </w:r>
            <w:r w:rsidR="002B5031">
              <w:t>, and PHP</w:t>
            </w:r>
            <w:r w:rsidR="001C0AD9">
              <w:t>.</w:t>
            </w:r>
          </w:p>
          <w:p w:rsidR="00DB433B" w:rsidRDefault="001C0AD9" w:rsidP="00A752B8">
            <w:r>
              <w:t xml:space="preserve">Skills include: </w:t>
            </w:r>
            <w:r w:rsidR="001B696C">
              <w:t xml:space="preserve"> </w:t>
            </w:r>
            <w:r w:rsidR="00F84F29">
              <w:t xml:space="preserve">JQuery, </w:t>
            </w:r>
            <w:r w:rsidR="002B5031">
              <w:t xml:space="preserve">GitHub, Git, Payment Integration, Shopping Cart Integration, </w:t>
            </w:r>
            <w:r w:rsidR="001B696C">
              <w:t xml:space="preserve">WordPress, </w:t>
            </w:r>
            <w:r w:rsidR="002B5031">
              <w:t xml:space="preserve">Responsive Design, </w:t>
            </w:r>
            <w:r w:rsidR="001B696C">
              <w:t>Bootstrap, Foundation</w:t>
            </w:r>
            <w:r>
              <w:t>,</w:t>
            </w:r>
            <w:r w:rsidR="001836C7">
              <w:t xml:space="preserve"> SASS, LESS,</w:t>
            </w:r>
            <w:r>
              <w:t xml:space="preserve"> MS Office, Outlook, Networking Experience.</w:t>
            </w:r>
          </w:p>
        </w:tc>
      </w:tr>
      <w:tr w:rsidR="00DB433B" w:rsidTr="00831759">
        <w:trPr>
          <w:trHeight w:val="5233"/>
        </w:trPr>
        <w:tc>
          <w:tcPr>
            <w:tcW w:w="1977" w:type="dxa"/>
          </w:tcPr>
          <w:p w:rsidR="00DB433B" w:rsidRDefault="00D30674">
            <w:pPr>
              <w:pStyle w:val="Heading1"/>
            </w:pPr>
            <w:r>
              <w:t>Experience</w:t>
            </w:r>
          </w:p>
        </w:tc>
        <w:tc>
          <w:tcPr>
            <w:tcW w:w="7383" w:type="dxa"/>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rPr>
                  <w:id w:val="221802691"/>
                  <w:placeholder>
                    <w:docPart w:val="82F874D0C6BA42DDBF2C8900D4964B83"/>
                  </w:placeholder>
                  <w15:color w:val="C0C0C0"/>
                  <w15:repeatingSectionItem/>
                </w:sdtPr>
                <w:sdtEndPr>
                  <w:rPr>
                    <w:b w:val="0"/>
                    <w:bCs w:val="0"/>
                  </w:rPr>
                </w:sdtEndPr>
                <w:sdtContent>
                  <w:p w:rsidR="002B5031" w:rsidRPr="002B5031" w:rsidRDefault="002B5031" w:rsidP="002B5031">
                    <w:pPr>
                      <w:pStyle w:val="Heading2"/>
                      <w:rPr>
                        <w:bCs/>
                      </w:rPr>
                    </w:pPr>
                    <w:r>
                      <w:rPr>
                        <w:rStyle w:val="Strong"/>
                      </w:rPr>
                      <w:t>Driver</w:t>
                    </w:r>
                    <w:r w:rsidR="00EF5AF8">
                      <w:rPr>
                        <w:rStyle w:val="Strong"/>
                      </w:rPr>
                      <w:t xml:space="preserve"> </w:t>
                    </w:r>
                    <w:r w:rsidRPr="002B5031">
                      <w:rPr>
                        <w:rStyle w:val="Strong"/>
                        <w:b w:val="0"/>
                      </w:rPr>
                      <w:t>Lyft</w:t>
                    </w:r>
                  </w:p>
                  <w:p w:rsidR="00DB433B" w:rsidRDefault="002B5031">
                    <w:pPr>
                      <w:pStyle w:val="Heading3"/>
                    </w:pPr>
                    <w:r>
                      <w:t>10/2017-present</w:t>
                    </w:r>
                  </w:p>
                  <w:p w:rsidR="00DB433B" w:rsidRDefault="002B5031">
                    <w:pPr>
                      <w:spacing w:line="240" w:lineRule="auto"/>
                    </w:pPr>
                    <w:r>
                      <w:t>Being a Lyft driver, you face new challenges every day and you don’t know where you’ll find your next ride.  This has taught me to be resourceful and extremely attentive to my surroundings.</w:t>
                    </w:r>
                  </w:p>
                </w:sdtContent>
              </w:sdt>
              <w:sdt>
                <w:sdtPr>
                  <w:rPr>
                    <w:b/>
                    <w:bCs/>
                    <w:caps w:val="0"/>
                    <w:color w:val="595959" w:themeColor="text1" w:themeTint="A6"/>
                    <w:kern w:val="0"/>
                  </w:rPr>
                  <w:id w:val="-1594705958"/>
                  <w:placeholder>
                    <w:docPart w:val="EEA0E3AF29D547D89710A62FF682D87F"/>
                  </w:placeholder>
                  <w15:color w:val="C0C0C0"/>
                  <w15:repeatingSectionItem/>
                </w:sdtPr>
                <w:sdtEndPr>
                  <w:rPr>
                    <w:b w:val="0"/>
                    <w:bCs w:val="0"/>
                  </w:rPr>
                </w:sdtEndPr>
                <w:sdtContent>
                  <w:p w:rsidR="002B5031" w:rsidRPr="0067195A" w:rsidRDefault="002B5031">
                    <w:pPr>
                      <w:pStyle w:val="Heading2"/>
                      <w:rPr>
                        <w:bCs/>
                        <w:caps w:val="0"/>
                        <w:color w:val="595959" w:themeColor="text1" w:themeTint="A6"/>
                        <w:kern w:val="0"/>
                      </w:rPr>
                    </w:pPr>
                    <w:r>
                      <w:rPr>
                        <w:rStyle w:val="Strong"/>
                      </w:rPr>
                      <w:t xml:space="preserve">Senior shift Leader </w:t>
                    </w:r>
                    <w:r>
                      <w:rPr>
                        <w:rStyle w:val="Strong"/>
                        <w:b w:val="0"/>
                      </w:rPr>
                      <w:t>Pizza Hut</w:t>
                    </w:r>
                  </w:p>
                  <w:p w:rsidR="002B5031" w:rsidRDefault="002B5031">
                    <w:pPr>
                      <w:pStyle w:val="Heading3"/>
                    </w:pPr>
                    <w:r>
                      <w:t>06/2016-12/2017</w:t>
                    </w:r>
                  </w:p>
                  <w:p w:rsidR="002B5031" w:rsidRDefault="002B5031">
                    <w:pPr>
                      <w:spacing w:line="240" w:lineRule="auto"/>
                    </w:pPr>
                    <w:r>
                      <w:t>While being a successful Shift Leader I was promoted to Senior Shift Leader because I am proficient and have an immense understanding of my job as well as the ability to learn quickly and adapt to new situations.</w:t>
                    </w:r>
                  </w:p>
                </w:sdtContent>
              </w:sdt>
              <w:sdt>
                <w:sdtPr>
                  <w:rPr>
                    <w:b/>
                    <w:bCs/>
                    <w:caps w:val="0"/>
                    <w:color w:val="595959" w:themeColor="text1" w:themeTint="A6"/>
                    <w:kern w:val="0"/>
                  </w:rPr>
                  <w:id w:val="-204180842"/>
                  <w:placeholder>
                    <w:docPart w:val="9686CF6747004B9CAD0E016F99A98CA8"/>
                  </w:placeholder>
                  <w15:color w:val="C0C0C0"/>
                  <w15:repeatingSectionItem/>
                </w:sdtPr>
                <w:sdtEndPr>
                  <w:rPr>
                    <w:b w:val="0"/>
                    <w:bCs w:val="0"/>
                  </w:rPr>
                </w:sdtEndPr>
                <w:sdtContent>
                  <w:p w:rsidR="00633464" w:rsidRPr="0067195A" w:rsidRDefault="00633464">
                    <w:pPr>
                      <w:pStyle w:val="Heading2"/>
                      <w:rPr>
                        <w:bCs/>
                        <w:caps w:val="0"/>
                        <w:color w:val="595959" w:themeColor="text1" w:themeTint="A6"/>
                        <w:kern w:val="0"/>
                      </w:rPr>
                    </w:pPr>
                    <w:r>
                      <w:rPr>
                        <w:rStyle w:val="Strong"/>
                      </w:rPr>
                      <w:t xml:space="preserve">Shift Leader </w:t>
                    </w:r>
                    <w:r>
                      <w:rPr>
                        <w:rStyle w:val="Strong"/>
                        <w:b w:val="0"/>
                      </w:rPr>
                      <w:t>Pizza Hut</w:t>
                    </w:r>
                  </w:p>
                  <w:p w:rsidR="00633464" w:rsidRDefault="00633464">
                    <w:pPr>
                      <w:pStyle w:val="Heading3"/>
                    </w:pPr>
                    <w:r>
                      <w:t>01/2015-06/2016</w:t>
                    </w:r>
                  </w:p>
                  <w:p w:rsidR="00633464" w:rsidRDefault="00633464">
                    <w:pPr>
                      <w:spacing w:line="240" w:lineRule="auto"/>
                    </w:pPr>
                    <w:r>
                      <w:t>Leading shifts at Pizza Hut has taught me integrity, how make customers happy, and time management. At Pizza Hut brand building is a top priority and understanding this is essential to being successful.</w:t>
                    </w:r>
                  </w:p>
                </w:sdtContent>
              </w:sdt>
              <w:sdt>
                <w:sdtPr>
                  <w:rPr>
                    <w:b/>
                    <w:bCs/>
                    <w:caps w:val="0"/>
                    <w:color w:val="595959" w:themeColor="text1" w:themeTint="A6"/>
                    <w:kern w:val="0"/>
                  </w:rPr>
                  <w:id w:val="170912331"/>
                  <w:placeholder>
                    <w:docPart w:val="0EDDCDF789A741F8BDEECE6E9CC85B06"/>
                  </w:placeholder>
                  <w15:color w:val="C0C0C0"/>
                  <w15:repeatingSectionItem/>
                </w:sdtPr>
                <w:sdtEndPr>
                  <w:rPr>
                    <w:b w:val="0"/>
                    <w:bCs w:val="0"/>
                  </w:rPr>
                </w:sdtEndPr>
                <w:sdtContent>
                  <w:p w:rsidR="00EF5AF8" w:rsidRPr="0067195A" w:rsidRDefault="00EF5AF8">
                    <w:pPr>
                      <w:pStyle w:val="Heading2"/>
                      <w:rPr>
                        <w:bCs/>
                        <w:caps w:val="0"/>
                        <w:color w:val="595959" w:themeColor="text1" w:themeTint="A6"/>
                        <w:kern w:val="0"/>
                      </w:rPr>
                    </w:pPr>
                    <w:r>
                      <w:rPr>
                        <w:rStyle w:val="Strong"/>
                      </w:rPr>
                      <w:t xml:space="preserve">Delivery driver </w:t>
                    </w:r>
                    <w:r>
                      <w:rPr>
                        <w:rStyle w:val="Strong"/>
                        <w:b w:val="0"/>
                      </w:rPr>
                      <w:t>Pizza Hut</w:t>
                    </w:r>
                  </w:p>
                  <w:p w:rsidR="00EF5AF8" w:rsidRDefault="00EF5AF8">
                    <w:pPr>
                      <w:pStyle w:val="Heading3"/>
                    </w:pPr>
                    <w:r>
                      <w:t>09/2014-01/2015</w:t>
                    </w:r>
                  </w:p>
                  <w:p w:rsidR="00EF5AF8" w:rsidRDefault="00EF5AF8">
                    <w:pPr>
                      <w:spacing w:line="240" w:lineRule="auto"/>
                    </w:pPr>
                    <w:r>
                      <w:t>I have learned about the company, and would like to take the next step. As a delivery driver, I delivered pizzas to customers as well as helping around the store. While around the store I have learned a lot about day to day operations and I would like to learn more.</w:t>
                    </w:r>
                  </w:p>
                </w:sdtContent>
              </w:sdt>
              <w:sdt>
                <w:sdtPr>
                  <w:rPr>
                    <w:b/>
                    <w:bCs/>
                    <w:caps w:val="0"/>
                    <w:color w:val="595959" w:themeColor="text1" w:themeTint="A6"/>
                    <w:kern w:val="0"/>
                  </w:rPr>
                  <w:id w:val="-2119439363"/>
                  <w:placeholder>
                    <w:docPart w:val="7A95C2CC86AF48B9BFD273BE68373A99"/>
                  </w:placeholder>
                  <w15:color w:val="C0C0C0"/>
                  <w15:repeatingSectionItem/>
                </w:sdtPr>
                <w:sdtEndPr>
                  <w:rPr>
                    <w:b w:val="0"/>
                    <w:bCs w:val="0"/>
                  </w:rPr>
                </w:sdtEndPr>
                <w:sdtContent>
                  <w:p w:rsidR="00E564CA" w:rsidRPr="0067195A" w:rsidRDefault="00907A4A">
                    <w:pPr>
                      <w:pStyle w:val="Heading2"/>
                      <w:rPr>
                        <w:bCs/>
                        <w:caps w:val="0"/>
                        <w:color w:val="595959" w:themeColor="text1" w:themeTint="A6"/>
                        <w:kern w:val="0"/>
                      </w:rPr>
                    </w:pPr>
                    <w:r>
                      <w:rPr>
                        <w:rStyle w:val="Strong"/>
                      </w:rPr>
                      <w:t>Installation Technician</w:t>
                    </w:r>
                    <w:r w:rsidR="00E564CA">
                      <w:rPr>
                        <w:rStyle w:val="Strong"/>
                      </w:rPr>
                      <w:t xml:space="preserve"> </w:t>
                    </w:r>
                    <w:r w:rsidR="00E564CA">
                      <w:rPr>
                        <w:rStyle w:val="Strong"/>
                        <w:b w:val="0"/>
                      </w:rPr>
                      <w:t>Broadband communications</w:t>
                    </w:r>
                  </w:p>
                  <w:p w:rsidR="00E564CA" w:rsidRDefault="00E564CA">
                    <w:pPr>
                      <w:pStyle w:val="Heading3"/>
                    </w:pPr>
                    <w:r>
                      <w:t>07/2014-10/2014</w:t>
                    </w:r>
                  </w:p>
                  <w:p w:rsidR="00E564CA" w:rsidRDefault="00B04921">
                    <w:pPr>
                      <w:spacing w:line="240" w:lineRule="auto"/>
                    </w:pPr>
                    <w:r>
                      <w:t>Working as a</w:t>
                    </w:r>
                    <w:r w:rsidR="00907A4A">
                      <w:t xml:space="preserve"> technician</w:t>
                    </w:r>
                    <w:r w:rsidR="00E564CA">
                      <w:t xml:space="preserve"> for broadband I was able to learn the ins and outs of cable, internet, and phone installing techniques for Mediacom.  </w:t>
                    </w:r>
                  </w:p>
                </w:sdtContent>
              </w:sdt>
              <w:sdt>
                <w:sdtPr>
                  <w:rPr>
                    <w:b/>
                    <w:bCs/>
                    <w:caps w:val="0"/>
                    <w:color w:val="595959" w:themeColor="text1" w:themeTint="A6"/>
                    <w:kern w:val="0"/>
                  </w:rPr>
                  <w:id w:val="-212046669"/>
                  <w:placeholder>
                    <w:docPart w:val="2AC572E56A7846F89172E783EDE84ACF"/>
                  </w:placeholder>
                  <w15:color w:val="C0C0C0"/>
                  <w15:repeatingSectionItem/>
                </w:sdtPr>
                <w:sdtEndPr>
                  <w:rPr>
                    <w:b w:val="0"/>
                    <w:bCs w:val="0"/>
                  </w:rPr>
                </w:sdtEndPr>
                <w:sdtContent>
                  <w:p w:rsidR="0067195A" w:rsidRPr="0067195A" w:rsidRDefault="0067195A">
                    <w:pPr>
                      <w:pStyle w:val="Heading2"/>
                      <w:rPr>
                        <w:b/>
                        <w:bCs/>
                        <w:caps w:val="0"/>
                        <w:color w:val="595959" w:themeColor="text1" w:themeTint="A6"/>
                        <w:kern w:val="0"/>
                      </w:rPr>
                    </w:pPr>
                    <w:r>
                      <w:rPr>
                        <w:rStyle w:val="Strong"/>
                      </w:rPr>
                      <w:t>Rides Operator</w:t>
                    </w:r>
                    <w:r>
                      <w:t xml:space="preserve"> Adventureland</w:t>
                    </w:r>
                  </w:p>
                  <w:p w:rsidR="0067195A" w:rsidRDefault="0067195A">
                    <w:pPr>
                      <w:pStyle w:val="Heading3"/>
                    </w:pPr>
                    <w:r>
                      <w:t>05/2013-08/2014</w:t>
                    </w:r>
                  </w:p>
                  <w:p w:rsidR="0067195A" w:rsidRDefault="0067195A">
                    <w:pPr>
                      <w:spacing w:line="240" w:lineRule="auto"/>
                    </w:pPr>
                    <w:r>
                      <w:t>I operated all rides at Advetureland, where I learned leadership skills by supervising my assistants. I ensured that guests were having fun in a safe environment. I learned how to work effectively as a cohesive team.</w:t>
                    </w:r>
                  </w:p>
                </w:sdtContent>
              </w:sdt>
              <w:sdt>
                <w:sdtPr>
                  <w:rPr>
                    <w:b/>
                    <w:bCs/>
                    <w:caps w:val="0"/>
                    <w:color w:val="595959" w:themeColor="text1" w:themeTint="A6"/>
                    <w:kern w:val="0"/>
                  </w:rPr>
                  <w:id w:val="68699791"/>
                  <w:placeholder>
                    <w:docPart w:val="82F874D0C6BA42DDBF2C8900D4964B83"/>
                  </w:placeholder>
                  <w15:color w:val="C0C0C0"/>
                  <w15:repeatingSectionItem/>
                </w:sdtPr>
                <w:sdtEndPr>
                  <w:rPr>
                    <w:b w:val="0"/>
                    <w:bCs w:val="0"/>
                  </w:rPr>
                </w:sdtEndPr>
                <w:sdtContent>
                  <w:p w:rsidR="00DB433B" w:rsidRDefault="00F27DD2">
                    <w:pPr>
                      <w:pStyle w:val="Heading2"/>
                    </w:pPr>
                    <w:r>
                      <w:rPr>
                        <w:rStyle w:val="Strong"/>
                      </w:rPr>
                      <w:t>Casheir</w:t>
                    </w:r>
                    <w:r w:rsidR="00D30674">
                      <w:t xml:space="preserve"> </w:t>
                    </w:r>
                    <w:r>
                      <w:t>Carmike Cobblestone</w:t>
                    </w:r>
                  </w:p>
                  <w:p w:rsidR="00DB433B" w:rsidRDefault="00A837E0">
                    <w:pPr>
                      <w:pStyle w:val="Heading3"/>
                    </w:pPr>
                    <w:r>
                      <w:t>11/2011-05/2013</w:t>
                    </w:r>
                  </w:p>
                  <w:p w:rsidR="00CF3C47" w:rsidRDefault="00D30674">
                    <w:pPr>
                      <w:spacing w:line="240" w:lineRule="auto"/>
                    </w:pPr>
                    <w:r>
                      <w:t>As a cashier at Cobblestone, I</w:t>
                    </w:r>
                    <w:r w:rsidR="00C809B9">
                      <w:t xml:space="preserve"> prepared food and ticket orders for customers and facilitated customer transactions by receiving money and counting the correct change. I was responsible for</w:t>
                    </w:r>
                    <w:r>
                      <w:t xml:space="preserve"> cleaning theaters and closing up at night.</w:t>
                    </w:r>
                  </w:p>
                </w:sdtContent>
              </w:sdt>
              <w:sdt>
                <w:sdtPr>
                  <w:rPr>
                    <w:b/>
                    <w:bCs/>
                    <w:caps w:val="0"/>
                    <w:color w:val="595959" w:themeColor="text1" w:themeTint="A6"/>
                    <w:kern w:val="0"/>
                  </w:rPr>
                  <w:id w:val="1165587340"/>
                  <w:placeholder>
                    <w:docPart w:val="170A0EE0CBA94001B1EB7D9C301B2370"/>
                  </w:placeholder>
                  <w15:color w:val="C0C0C0"/>
                  <w15:repeatingSectionItem/>
                </w:sdtPr>
                <w:sdtEndPr>
                  <w:rPr>
                    <w:b w:val="0"/>
                    <w:bCs w:val="0"/>
                  </w:rPr>
                </w:sdtEndPr>
                <w:sdtContent>
                  <w:p w:rsidR="00CF3C47" w:rsidRDefault="00CF3C47">
                    <w:pPr>
                      <w:pStyle w:val="Heading2"/>
                    </w:pPr>
                    <w:r>
                      <w:rPr>
                        <w:rStyle w:val="Strong"/>
                      </w:rPr>
                      <w:t>Stocker</w:t>
                    </w:r>
                    <w:r>
                      <w:t xml:space="preserve"> Fareway</w:t>
                    </w:r>
                  </w:p>
                  <w:p w:rsidR="00CF3C47" w:rsidRDefault="00A837E0" w:rsidP="00CF3C47">
                    <w:pPr>
                      <w:pStyle w:val="Heading3"/>
                    </w:pPr>
                    <w:r>
                      <w:t>06/2010-11/2011</w:t>
                    </w:r>
                  </w:p>
                  <w:p w:rsidR="00CF3C47" w:rsidRDefault="00D30674" w:rsidP="00CF3C47">
                    <w:r>
                      <w:t>While at Fareway, I</w:t>
                    </w:r>
                    <w:r w:rsidR="00C809B9">
                      <w:t xml:space="preserve"> displayed</w:t>
                    </w:r>
                    <w:r>
                      <w:t xml:space="preserve"> cu</w:t>
                    </w:r>
                    <w:r w:rsidR="00C809B9">
                      <w:t>stomer service skills while carrying out bags for customers and</w:t>
                    </w:r>
                    <w:r>
                      <w:t xml:space="preserve"> talk</w:t>
                    </w:r>
                    <w:r w:rsidR="00C809B9">
                      <w:t xml:space="preserve">ing to them </w:t>
                    </w:r>
                    <w:r>
                      <w:t>about their shopping exper</w:t>
                    </w:r>
                    <w:r w:rsidR="00C809B9">
                      <w:t>ience.  I learned how to properly bag a customer’s groceries.</w:t>
                    </w:r>
                  </w:p>
                </w:sdtContent>
              </w:sdt>
              <w:sdt>
                <w:sdtPr>
                  <w:rPr>
                    <w:b/>
                    <w:bCs/>
                    <w:caps w:val="0"/>
                    <w:color w:val="595959" w:themeColor="text1" w:themeTint="A6"/>
                    <w:kern w:val="0"/>
                  </w:rPr>
                  <w:id w:val="-170639633"/>
                  <w:placeholder>
                    <w:docPart w:val="E740AE5B17584394A6FA944927809390"/>
                  </w:placeholder>
                  <w15:color w:val="C0C0C0"/>
                  <w15:repeatingSectionItem/>
                </w:sdtPr>
                <w:sdtEndPr>
                  <w:rPr>
                    <w:b w:val="0"/>
                    <w:bCs w:val="0"/>
                  </w:rPr>
                </w:sdtEndPr>
                <w:sdtContent>
                  <w:p w:rsidR="00CF3C47" w:rsidRDefault="00A837E0">
                    <w:pPr>
                      <w:pStyle w:val="Heading2"/>
                    </w:pPr>
                    <w:r>
                      <w:rPr>
                        <w:rStyle w:val="Strong"/>
                      </w:rPr>
                      <w:t>Cook</w:t>
                    </w:r>
                    <w:r w:rsidR="00CF3C47">
                      <w:t xml:space="preserve"> </w:t>
                    </w:r>
                    <w:r>
                      <w:t>Jimmy’s Pizza</w:t>
                    </w:r>
                  </w:p>
                  <w:p w:rsidR="00CF3C47" w:rsidRDefault="00A837E0" w:rsidP="00CF3C47">
                    <w:pPr>
                      <w:pStyle w:val="Heading3"/>
                    </w:pPr>
                    <w:r>
                      <w:t>08/2007-06/2010</w:t>
                    </w:r>
                  </w:p>
                  <w:p w:rsidR="00DB433B" w:rsidRDefault="00C809B9" w:rsidP="00D30674">
                    <w:r>
                      <w:t>I prepared and cooked orders. I received orders in person and over the phone and entered them in to a computer ordering system. I bused table</w:t>
                    </w:r>
                    <w:r w:rsidR="00825D2E">
                      <w:t>s, cleaned floors</w:t>
                    </w:r>
                    <w:r>
                      <w:t xml:space="preserve"> and washed dishes</w:t>
                    </w:r>
                    <w:r w:rsidR="00825D2E">
                      <w:t>. I stocked ingredients for the next day.</w:t>
                    </w:r>
                  </w:p>
                </w:sdtContent>
              </w:sdt>
            </w:sdtContent>
          </w:sdt>
        </w:tc>
      </w:tr>
      <w:tr w:rsidR="00DB433B" w:rsidTr="00831759">
        <w:trPr>
          <w:trHeight w:val="3479"/>
        </w:trPr>
        <w:tc>
          <w:tcPr>
            <w:tcW w:w="1977" w:type="dxa"/>
          </w:tcPr>
          <w:p w:rsidR="00DB433B" w:rsidRDefault="00D30674">
            <w:pPr>
              <w:pStyle w:val="Heading1"/>
            </w:pPr>
            <w:r>
              <w:lastRenderedPageBreak/>
              <w:t>Education</w:t>
            </w:r>
          </w:p>
        </w:tc>
        <w:tc>
          <w:tcPr>
            <w:tcW w:w="7383"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82F874D0C6BA42DDBF2C8900D4964B83"/>
                  </w:placeholder>
                  <w15:repeatingSectionItem/>
                </w:sdtPr>
                <w:sdtEndPr/>
                <w:sdtContent>
                  <w:p w:rsidR="00DB433B" w:rsidRDefault="00F27DD2">
                    <w:pPr>
                      <w:pStyle w:val="Heading2"/>
                    </w:pPr>
                    <w:r>
                      <w:rPr>
                        <w:rStyle w:val="Strong"/>
                      </w:rPr>
                      <w:t>Urbandale High School</w:t>
                    </w:r>
                    <w:r w:rsidR="00D30674">
                      <w:t xml:space="preserve">, </w:t>
                    </w:r>
                    <w:r>
                      <w:t>Urbandale, IA</w:t>
                    </w:r>
                  </w:p>
                  <w:p w:rsidR="00DB433B" w:rsidRDefault="00F27DD2">
                    <w:pPr>
                      <w:pStyle w:val="Heading3"/>
                    </w:pPr>
                    <w:r>
                      <w:t>Diploma</w:t>
                    </w:r>
                  </w:p>
                  <w:p w:rsidR="00F27DD2" w:rsidRDefault="00F27DD2" w:rsidP="00F27DD2">
                    <w:pPr>
                      <w:spacing w:line="240" w:lineRule="auto"/>
                    </w:pPr>
                    <w:r>
                      <w:t>Completed high school with a GPA of 3.0</w:t>
                    </w:r>
                    <w:r w:rsidR="00825D2E">
                      <w:t>. I was on the track and cross country teams for 4 years.</w:t>
                    </w:r>
                  </w:p>
                </w:sdtContent>
              </w:sdt>
              <w:sdt>
                <w:sdtPr>
                  <w:rPr>
                    <w:caps w:val="0"/>
                    <w:color w:val="595959" w:themeColor="text1" w:themeTint="A6"/>
                    <w:kern w:val="0"/>
                  </w:rPr>
                  <w:id w:val="-605504094"/>
                  <w:placeholder>
                    <w:docPart w:val="69B03AFA3CC644C5A2A985498870F46F"/>
                  </w:placeholder>
                  <w15:repeatingSectionItem/>
                </w:sdtPr>
                <w:sdtEndPr/>
                <w:sdtContent>
                  <w:p w:rsidR="00F27DD2" w:rsidRDefault="00F27DD2" w:rsidP="00F27DD2">
                    <w:pPr>
                      <w:pStyle w:val="Heading2"/>
                    </w:pPr>
                    <w:r>
                      <w:rPr>
                        <w:rStyle w:val="Strong"/>
                      </w:rPr>
                      <w:t>Des moines area community college</w:t>
                    </w:r>
                    <w:r>
                      <w:t>, Ankeny</w:t>
                    </w:r>
                    <w:r w:rsidR="00CF3C47">
                      <w:t>, IA</w:t>
                    </w:r>
                  </w:p>
                  <w:p w:rsidR="00F27DD2" w:rsidRPr="00F27DD2" w:rsidRDefault="00831759" w:rsidP="00F27DD2">
                    <w:r>
                      <w:t>3</w:t>
                    </w:r>
                    <w:r w:rsidR="00F27DD2">
                      <w:t xml:space="preserve"> year</w:t>
                    </w:r>
                    <w:r w:rsidR="009704A7">
                      <w:t>s</w:t>
                    </w:r>
                  </w:p>
                  <w:p w:rsidR="00F27DD2" w:rsidRDefault="00F27DD2" w:rsidP="00F27DD2">
                    <w:pPr>
                      <w:spacing w:line="240" w:lineRule="auto"/>
                    </w:pPr>
                    <w:r>
                      <w:t>Competed one year at DMACC studying Graphic Design, Earning 47 Credit hours in one Year and a GPA of 2.8.</w:t>
                    </w:r>
                    <w:r w:rsidR="009704A7">
                      <w:t xml:space="preserve"> After a major change I am now studyin</w:t>
                    </w:r>
                    <w:r w:rsidR="00831759">
                      <w:t>g Web Development, earning a 3.7</w:t>
                    </w:r>
                    <w:r w:rsidR="009704A7">
                      <w:t xml:space="preserve"> GPA in that program.</w:t>
                    </w:r>
                    <w:r w:rsidR="00831759">
                      <w:t xml:space="preserve"> Graduation plans are </w:t>
                    </w:r>
                    <w:r w:rsidR="00033105">
                      <w:t>in the Spring.</w:t>
                    </w:r>
                  </w:p>
                </w:sdtContent>
              </w:sdt>
              <w:sdt>
                <w:sdtPr>
                  <w:rPr>
                    <w:caps w:val="0"/>
                    <w:color w:val="595959" w:themeColor="text1" w:themeTint="A6"/>
                    <w:kern w:val="0"/>
                  </w:rPr>
                  <w:id w:val="-372388679"/>
                  <w:placeholder>
                    <w:docPart w:val="431D407272F445E3823A204A7D4F8C55"/>
                  </w:placeholder>
                  <w15:repeatingSectionItem/>
                </w:sdtPr>
                <w:sdtEndPr/>
                <w:sdtContent>
                  <w:p w:rsidR="00F27DD2" w:rsidRDefault="00CF3C47" w:rsidP="00F27DD2">
                    <w:pPr>
                      <w:pStyle w:val="Heading2"/>
                    </w:pPr>
                    <w:r>
                      <w:rPr>
                        <w:rStyle w:val="Strong"/>
                      </w:rPr>
                      <w:t>Iowa State University</w:t>
                    </w:r>
                    <w:r w:rsidR="00F27DD2">
                      <w:t xml:space="preserve">, </w:t>
                    </w:r>
                    <w:r>
                      <w:t>Ames, IA</w:t>
                    </w:r>
                  </w:p>
                  <w:p w:rsidR="00F27DD2" w:rsidRPr="00F27DD2" w:rsidRDefault="00F27DD2" w:rsidP="00F27DD2">
                    <w:r>
                      <w:t>1 year</w:t>
                    </w:r>
                  </w:p>
                  <w:p w:rsidR="00DB433B" w:rsidRDefault="00CF3C47" w:rsidP="00F27DD2">
                    <w:pPr>
                      <w:spacing w:line="240" w:lineRule="auto"/>
                    </w:pPr>
                    <w:r>
                      <w:t>One year at ISU studying Graphic Design as well as Marketing. Earned high praise for several pieces from professors.</w:t>
                    </w:r>
                  </w:p>
                </w:sdtContent>
              </w:sdt>
            </w:sdtContent>
          </w:sdt>
        </w:tc>
      </w:tr>
      <w:tr w:rsidR="00825D2E" w:rsidTr="00831759">
        <w:trPr>
          <w:trHeight w:val="609"/>
        </w:trPr>
        <w:tc>
          <w:tcPr>
            <w:tcW w:w="1977" w:type="dxa"/>
          </w:tcPr>
          <w:p w:rsidR="00825D2E" w:rsidRDefault="00825D2E" w:rsidP="00825D2E">
            <w:pPr>
              <w:pStyle w:val="Heading1"/>
            </w:pPr>
            <w:r>
              <w:t>References</w:t>
            </w:r>
          </w:p>
        </w:tc>
        <w:tc>
          <w:tcPr>
            <w:tcW w:w="7383" w:type="dxa"/>
          </w:tcPr>
          <w:sdt>
            <w:sdtPr>
              <w:rPr>
                <w:caps w:val="0"/>
                <w:color w:val="595959" w:themeColor="text1" w:themeTint="A6"/>
                <w:kern w:val="0"/>
              </w:rPr>
              <w:id w:val="-1883713024"/>
              <w15:color w:val="C0C0C0"/>
              <w15:repeatingSection/>
            </w:sdtPr>
            <w:sdtEndPr/>
            <w:sdtContent>
              <w:sdt>
                <w:sdtPr>
                  <w:rPr>
                    <w:caps w:val="0"/>
                    <w:color w:val="595959" w:themeColor="text1" w:themeTint="A6"/>
                    <w:kern w:val="0"/>
                  </w:rPr>
                  <w:id w:val="-1368215953"/>
                  <w:placeholder>
                    <w:docPart w:val="9C9DCBBDAA534659999D64BF39F0C5AB"/>
                  </w:placeholder>
                  <w15:color w:val="C0C0C0"/>
                  <w15:repeatingSectionItem/>
                </w:sdtPr>
                <w:sdtEndPr/>
                <w:sdtContent>
                  <w:p w:rsidR="009704A7" w:rsidRPr="009704A7" w:rsidRDefault="00A87292" w:rsidP="009704A7">
                    <w:pPr>
                      <w:pStyle w:val="Heading2"/>
                      <w:rPr>
                        <w:bCs/>
                      </w:rPr>
                    </w:pPr>
                    <w:r>
                      <w:rPr>
                        <w:rStyle w:val="Strong"/>
                      </w:rPr>
                      <w:t xml:space="preserve">Dell kruse, </w:t>
                    </w:r>
                    <w:r w:rsidRPr="00A87292">
                      <w:rPr>
                        <w:rStyle w:val="Strong"/>
                        <w:b w:val="0"/>
                      </w:rPr>
                      <w:t>Personal</w:t>
                    </w:r>
                  </w:p>
                  <w:p w:rsidR="00A87292" w:rsidRPr="00A87292" w:rsidRDefault="00A87292" w:rsidP="00A87292">
                    <w:r>
                      <w:t>515-276-1535</w:t>
                    </w:r>
                  </w:p>
                  <w:p w:rsidR="009704A7" w:rsidRDefault="00A87292" w:rsidP="00767B17">
                    <w:r w:rsidRPr="00A87292">
                      <w:rPr>
                        <w:b/>
                      </w:rPr>
                      <w:t>Eric U</w:t>
                    </w:r>
                    <w:r w:rsidR="00767B17">
                      <w:rPr>
                        <w:b/>
                      </w:rPr>
                      <w:t>les</w:t>
                    </w:r>
                    <w:r w:rsidRPr="00A87292">
                      <w:rPr>
                        <w:b/>
                      </w:rPr>
                      <w:t>tad</w:t>
                    </w:r>
                    <w:r>
                      <w:t>, Youth Pastor</w:t>
                    </w:r>
                  </w:p>
                  <w:p w:rsidR="00825D2E" w:rsidRDefault="00767B17" w:rsidP="00767B17">
                    <w:r>
                      <w:t>515-422-4195</w:t>
                    </w:r>
                  </w:p>
                </w:sdtContent>
              </w:sdt>
            </w:sdtContent>
          </w:sdt>
        </w:tc>
      </w:tr>
      <w:tr w:rsidR="00825D2E" w:rsidTr="00831759">
        <w:trPr>
          <w:trHeight w:val="386"/>
        </w:trPr>
        <w:tc>
          <w:tcPr>
            <w:tcW w:w="1977" w:type="dxa"/>
          </w:tcPr>
          <w:p w:rsidR="00825D2E" w:rsidRDefault="00825D2E" w:rsidP="00825D2E"/>
        </w:tc>
        <w:tc>
          <w:tcPr>
            <w:tcW w:w="7383" w:type="dxa"/>
          </w:tcPr>
          <w:p w:rsidR="00825D2E" w:rsidRDefault="00825D2E" w:rsidP="00825D2E"/>
        </w:tc>
      </w:tr>
      <w:tr w:rsidR="00825D2E" w:rsidTr="00831759">
        <w:trPr>
          <w:trHeight w:val="386"/>
        </w:trPr>
        <w:tc>
          <w:tcPr>
            <w:tcW w:w="1977" w:type="dxa"/>
          </w:tcPr>
          <w:p w:rsidR="00825D2E" w:rsidRDefault="00825D2E" w:rsidP="00825D2E">
            <w:pPr>
              <w:pStyle w:val="Heading1"/>
            </w:pPr>
          </w:p>
        </w:tc>
        <w:tc>
          <w:tcPr>
            <w:tcW w:w="7383" w:type="dxa"/>
          </w:tcPr>
          <w:p w:rsidR="00825D2E" w:rsidRDefault="00825D2E" w:rsidP="00825D2E">
            <w:pPr>
              <w:spacing w:line="240" w:lineRule="auto"/>
            </w:pPr>
          </w:p>
        </w:tc>
      </w:tr>
    </w:tbl>
    <w:p w:rsidR="00DB433B" w:rsidRDefault="00DB433B" w:rsidP="0067195A"/>
    <w:sectPr w:rsidR="00DB433B">
      <w:footerReference w:type="default" r:id="rId7"/>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464" w:rsidRDefault="007A6464">
      <w:pPr>
        <w:spacing w:after="0" w:line="240" w:lineRule="auto"/>
      </w:pPr>
      <w:r>
        <w:separator/>
      </w:r>
    </w:p>
  </w:endnote>
  <w:endnote w:type="continuationSeparator" w:id="0">
    <w:p w:rsidR="007A6464" w:rsidRDefault="007A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674" w:rsidRDefault="00D30674">
    <w:pPr>
      <w:pStyle w:val="Footer"/>
    </w:pPr>
    <w:r>
      <w:t xml:space="preserve">Page </w:t>
    </w:r>
    <w:r>
      <w:fldChar w:fldCharType="begin"/>
    </w:r>
    <w:r>
      <w:instrText xml:space="preserve"> PAGE </w:instrText>
    </w:r>
    <w:r>
      <w:fldChar w:fldCharType="separate"/>
    </w:r>
    <w:r w:rsidR="00BE7C5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464" w:rsidRDefault="007A6464">
      <w:pPr>
        <w:spacing w:after="0" w:line="240" w:lineRule="auto"/>
      </w:pPr>
      <w:r>
        <w:separator/>
      </w:r>
    </w:p>
  </w:footnote>
  <w:footnote w:type="continuationSeparator" w:id="0">
    <w:p w:rsidR="007A6464" w:rsidRDefault="007A6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29"/>
    <w:rsid w:val="00033105"/>
    <w:rsid w:val="000B1D29"/>
    <w:rsid w:val="000B3A36"/>
    <w:rsid w:val="0018213E"/>
    <w:rsid w:val="001836C7"/>
    <w:rsid w:val="001B696C"/>
    <w:rsid w:val="001C0AD9"/>
    <w:rsid w:val="00200C90"/>
    <w:rsid w:val="00253DE0"/>
    <w:rsid w:val="00280B4C"/>
    <w:rsid w:val="002B5031"/>
    <w:rsid w:val="00401F69"/>
    <w:rsid w:val="00413D0E"/>
    <w:rsid w:val="004E2296"/>
    <w:rsid w:val="00633464"/>
    <w:rsid w:val="0067195A"/>
    <w:rsid w:val="00767B17"/>
    <w:rsid w:val="007A6464"/>
    <w:rsid w:val="00825D2E"/>
    <w:rsid w:val="00831759"/>
    <w:rsid w:val="00907A4A"/>
    <w:rsid w:val="009704A7"/>
    <w:rsid w:val="00A752B8"/>
    <w:rsid w:val="00A837E0"/>
    <w:rsid w:val="00A87292"/>
    <w:rsid w:val="00B04921"/>
    <w:rsid w:val="00B24EA6"/>
    <w:rsid w:val="00BE7C5B"/>
    <w:rsid w:val="00C809B9"/>
    <w:rsid w:val="00CF3C47"/>
    <w:rsid w:val="00D1252F"/>
    <w:rsid w:val="00D30674"/>
    <w:rsid w:val="00D6452C"/>
    <w:rsid w:val="00D70F98"/>
    <w:rsid w:val="00DB433B"/>
    <w:rsid w:val="00E13A47"/>
    <w:rsid w:val="00E564CA"/>
    <w:rsid w:val="00EF5AF8"/>
    <w:rsid w:val="00F27DD2"/>
    <w:rsid w:val="00F84F29"/>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505"/>
  <w15:chartTrackingRefBased/>
  <w15:docId w15:val="{A0FEF387-0CB6-44D3-9CFC-FA1B0ABB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16693F3B4A86B9BF9A455BB214C2"/>
        <w:category>
          <w:name w:val="General"/>
          <w:gallery w:val="placeholder"/>
        </w:category>
        <w:types>
          <w:type w:val="bbPlcHdr"/>
        </w:types>
        <w:behaviors>
          <w:behavior w:val="content"/>
        </w:behaviors>
        <w:guid w:val="{27B82250-31A5-498F-BD0D-DEEADF6FAF3F}"/>
      </w:docPartPr>
      <w:docPartBody>
        <w:p w:rsidR="0048233C" w:rsidRDefault="0048233C">
          <w:pPr>
            <w:pStyle w:val="099E16693F3B4A86B9BF9A455BB214C2"/>
          </w:pPr>
          <w:r>
            <w:t>[Your Name]</w:t>
          </w:r>
        </w:p>
      </w:docPartBody>
    </w:docPart>
    <w:docPart>
      <w:docPartPr>
        <w:name w:val="82F874D0C6BA42DDBF2C8900D4964B83"/>
        <w:category>
          <w:name w:val="General"/>
          <w:gallery w:val="placeholder"/>
        </w:category>
        <w:types>
          <w:type w:val="bbPlcHdr"/>
        </w:types>
        <w:behaviors>
          <w:behavior w:val="content"/>
        </w:behaviors>
        <w:guid w:val="{31B4EE30-4719-413E-A223-F9D730CCC5A3}"/>
      </w:docPartPr>
      <w:docPartBody>
        <w:p w:rsidR="0048233C" w:rsidRDefault="0048233C">
          <w:pPr>
            <w:pStyle w:val="82F874D0C6BA42DDBF2C8900D4964B83"/>
          </w:pPr>
          <w:r>
            <w:rPr>
              <w:rStyle w:val="PlaceholderText"/>
            </w:rPr>
            <w:t>Enter any content that you want to repeat, including other content controls. You can also insert this control around table rows in order to repeat parts of a table.</w:t>
          </w:r>
        </w:p>
      </w:docPartBody>
    </w:docPart>
    <w:docPart>
      <w:docPartPr>
        <w:name w:val="69B03AFA3CC644C5A2A985498870F46F"/>
        <w:category>
          <w:name w:val="General"/>
          <w:gallery w:val="placeholder"/>
        </w:category>
        <w:types>
          <w:type w:val="bbPlcHdr"/>
        </w:types>
        <w:behaviors>
          <w:behavior w:val="content"/>
        </w:behaviors>
        <w:guid w:val="{BB6E37E5-0E0C-4803-9A50-687F5126AD20}"/>
      </w:docPartPr>
      <w:docPartBody>
        <w:p w:rsidR="0048233C" w:rsidRDefault="0048233C" w:rsidP="0048233C">
          <w:pPr>
            <w:pStyle w:val="69B03AFA3CC644C5A2A985498870F46F"/>
          </w:pPr>
          <w:r>
            <w:rPr>
              <w:rStyle w:val="PlaceholderText"/>
            </w:rPr>
            <w:t>Enter any content that you want to repeat, including other content controls. You can also insert this control around table rows in order to repeat parts of a table.</w:t>
          </w:r>
        </w:p>
      </w:docPartBody>
    </w:docPart>
    <w:docPart>
      <w:docPartPr>
        <w:name w:val="431D407272F445E3823A204A7D4F8C55"/>
        <w:category>
          <w:name w:val="General"/>
          <w:gallery w:val="placeholder"/>
        </w:category>
        <w:types>
          <w:type w:val="bbPlcHdr"/>
        </w:types>
        <w:behaviors>
          <w:behavior w:val="content"/>
        </w:behaviors>
        <w:guid w:val="{85E2EA29-32B0-4FA6-9667-5E82E424D472}"/>
      </w:docPartPr>
      <w:docPartBody>
        <w:p w:rsidR="0048233C" w:rsidRDefault="0048233C" w:rsidP="0048233C">
          <w:pPr>
            <w:pStyle w:val="431D407272F445E3823A204A7D4F8C55"/>
          </w:pPr>
          <w:r>
            <w:rPr>
              <w:rStyle w:val="PlaceholderText"/>
            </w:rPr>
            <w:t>Enter any content that you want to repeat, including other content controls. You can also insert this control around table rows in order to repeat parts of a table.</w:t>
          </w:r>
        </w:p>
      </w:docPartBody>
    </w:docPart>
    <w:docPart>
      <w:docPartPr>
        <w:name w:val="170A0EE0CBA94001B1EB7D9C301B2370"/>
        <w:category>
          <w:name w:val="General"/>
          <w:gallery w:val="placeholder"/>
        </w:category>
        <w:types>
          <w:type w:val="bbPlcHdr"/>
        </w:types>
        <w:behaviors>
          <w:behavior w:val="content"/>
        </w:behaviors>
        <w:guid w:val="{FE5C2EF1-F95D-41D2-A258-6E43A5081110}"/>
      </w:docPartPr>
      <w:docPartBody>
        <w:p w:rsidR="0048233C" w:rsidRDefault="0048233C" w:rsidP="0048233C">
          <w:pPr>
            <w:pStyle w:val="170A0EE0CBA94001B1EB7D9C301B2370"/>
          </w:pPr>
          <w:r>
            <w:rPr>
              <w:rStyle w:val="PlaceholderText"/>
            </w:rPr>
            <w:t>Enter any content that you want to repeat, including other content controls. You can also insert this control around table rows in order to repeat parts of a table.</w:t>
          </w:r>
        </w:p>
      </w:docPartBody>
    </w:docPart>
    <w:docPart>
      <w:docPartPr>
        <w:name w:val="E740AE5B17584394A6FA944927809390"/>
        <w:category>
          <w:name w:val="General"/>
          <w:gallery w:val="placeholder"/>
        </w:category>
        <w:types>
          <w:type w:val="bbPlcHdr"/>
        </w:types>
        <w:behaviors>
          <w:behavior w:val="content"/>
        </w:behaviors>
        <w:guid w:val="{A0E607E1-A687-4F80-8FE3-4104D0C38713}"/>
      </w:docPartPr>
      <w:docPartBody>
        <w:p w:rsidR="0048233C" w:rsidRDefault="0048233C" w:rsidP="0048233C">
          <w:pPr>
            <w:pStyle w:val="E740AE5B17584394A6FA944927809390"/>
          </w:pPr>
          <w:r>
            <w:rPr>
              <w:rStyle w:val="PlaceholderText"/>
            </w:rPr>
            <w:t>Enter any content that you want to repeat, including other content controls. You can also insert this control around table rows in order to repeat parts of a table.</w:t>
          </w:r>
        </w:p>
      </w:docPartBody>
    </w:docPart>
    <w:docPart>
      <w:docPartPr>
        <w:name w:val="9C9DCBBDAA534659999D64BF39F0C5AB"/>
        <w:category>
          <w:name w:val="General"/>
          <w:gallery w:val="placeholder"/>
        </w:category>
        <w:types>
          <w:type w:val="bbPlcHdr"/>
        </w:types>
        <w:behaviors>
          <w:behavior w:val="content"/>
        </w:behaviors>
        <w:guid w:val="{954F54AC-3A06-4B0B-A1E7-8D56D1376CB9}"/>
      </w:docPartPr>
      <w:docPartBody>
        <w:p w:rsidR="00A62FE9" w:rsidRDefault="0048233C" w:rsidP="0048233C">
          <w:pPr>
            <w:pStyle w:val="9C9DCBBDAA534659999D64BF39F0C5AB"/>
          </w:pPr>
          <w:r>
            <w:rPr>
              <w:rStyle w:val="PlaceholderText"/>
            </w:rPr>
            <w:t>Enter any content that you want to repeat, including other content controls. You can also insert this control around table rows in order to repeat parts of a table.</w:t>
          </w:r>
        </w:p>
      </w:docPartBody>
    </w:docPart>
    <w:docPart>
      <w:docPartPr>
        <w:name w:val="2AC572E56A7846F89172E783EDE84ACF"/>
        <w:category>
          <w:name w:val="General"/>
          <w:gallery w:val="placeholder"/>
        </w:category>
        <w:types>
          <w:type w:val="bbPlcHdr"/>
        </w:types>
        <w:behaviors>
          <w:behavior w:val="content"/>
        </w:behaviors>
        <w:guid w:val="{DCF397EA-01DB-4984-9084-37514D8F1037}"/>
      </w:docPartPr>
      <w:docPartBody>
        <w:p w:rsidR="009D7F0F" w:rsidRDefault="00A62FE9" w:rsidP="00A62FE9">
          <w:pPr>
            <w:pStyle w:val="2AC572E56A7846F89172E783EDE84ACF"/>
          </w:pPr>
          <w:r>
            <w:rPr>
              <w:rStyle w:val="PlaceholderText"/>
            </w:rPr>
            <w:t>Enter any content that you want to repeat, including other content controls. You can also insert this control around table rows in order to repeat parts of a table.</w:t>
          </w:r>
        </w:p>
      </w:docPartBody>
    </w:docPart>
    <w:docPart>
      <w:docPartPr>
        <w:name w:val="0EDDCDF789A741F8BDEECE6E9CC85B06"/>
        <w:category>
          <w:name w:val="General"/>
          <w:gallery w:val="placeholder"/>
        </w:category>
        <w:types>
          <w:type w:val="bbPlcHdr"/>
        </w:types>
        <w:behaviors>
          <w:behavior w:val="content"/>
        </w:behaviors>
        <w:guid w:val="{8825F6EC-FA01-49F4-9993-CD50004FCA3F}"/>
      </w:docPartPr>
      <w:docPartBody>
        <w:p w:rsidR="00917268" w:rsidRDefault="00694C1D" w:rsidP="00694C1D">
          <w:pPr>
            <w:pStyle w:val="0EDDCDF789A741F8BDEECE6E9CC85B06"/>
          </w:pPr>
          <w:r>
            <w:rPr>
              <w:rStyle w:val="PlaceholderText"/>
            </w:rPr>
            <w:t>Enter any content that you want to repeat, including other content controls. You can also insert this control around table rows in order to repeat parts of a table.</w:t>
          </w:r>
        </w:p>
      </w:docPartBody>
    </w:docPart>
    <w:docPart>
      <w:docPartPr>
        <w:name w:val="7A95C2CC86AF48B9BFD273BE68373A99"/>
        <w:category>
          <w:name w:val="General"/>
          <w:gallery w:val="placeholder"/>
        </w:category>
        <w:types>
          <w:type w:val="bbPlcHdr"/>
        </w:types>
        <w:behaviors>
          <w:behavior w:val="content"/>
        </w:behaviors>
        <w:guid w:val="{64008B9A-5B35-4F7F-B613-4A9543AECDCC}"/>
      </w:docPartPr>
      <w:docPartBody>
        <w:p w:rsidR="003316A8" w:rsidRDefault="002A6B77" w:rsidP="002A6B77">
          <w:pPr>
            <w:pStyle w:val="7A95C2CC86AF48B9BFD273BE68373A99"/>
          </w:pPr>
          <w:r>
            <w:rPr>
              <w:rStyle w:val="PlaceholderText"/>
            </w:rPr>
            <w:t>Enter any content that you want to repeat, including other content controls. You can also insert this control around table rows in order to repeat parts of a table.</w:t>
          </w:r>
        </w:p>
      </w:docPartBody>
    </w:docPart>
    <w:docPart>
      <w:docPartPr>
        <w:name w:val="9686CF6747004B9CAD0E016F99A98CA8"/>
        <w:category>
          <w:name w:val="General"/>
          <w:gallery w:val="placeholder"/>
        </w:category>
        <w:types>
          <w:type w:val="bbPlcHdr"/>
        </w:types>
        <w:behaviors>
          <w:behavior w:val="content"/>
        </w:behaviors>
        <w:guid w:val="{3DF0304A-C7E0-42FA-ABD7-97DA464484E9}"/>
      </w:docPartPr>
      <w:docPartBody>
        <w:p w:rsidR="003316A8" w:rsidRDefault="002A6B77" w:rsidP="002A6B77">
          <w:pPr>
            <w:pStyle w:val="9686CF6747004B9CAD0E016F99A98CA8"/>
          </w:pPr>
          <w:r>
            <w:rPr>
              <w:rStyle w:val="PlaceholderText"/>
            </w:rPr>
            <w:t>Enter any content that you want to repeat, including other content controls. You can also insert this control around table rows in order to repeat parts of a table.</w:t>
          </w:r>
        </w:p>
      </w:docPartBody>
    </w:docPart>
    <w:docPart>
      <w:docPartPr>
        <w:name w:val="EEA0E3AF29D547D89710A62FF682D87F"/>
        <w:category>
          <w:name w:val="General"/>
          <w:gallery w:val="placeholder"/>
        </w:category>
        <w:types>
          <w:type w:val="bbPlcHdr"/>
        </w:types>
        <w:behaviors>
          <w:behavior w:val="content"/>
        </w:behaviors>
        <w:guid w:val="{EE4850A7-C9EF-4E1E-9DDF-4DA0E76EFD76}"/>
      </w:docPartPr>
      <w:docPartBody>
        <w:p w:rsidR="00FF2587" w:rsidRDefault="00315EB8" w:rsidP="00315EB8">
          <w:pPr>
            <w:pStyle w:val="EEA0E3AF29D547D89710A62FF682D87F"/>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3C"/>
    <w:rsid w:val="000E2DAB"/>
    <w:rsid w:val="002668CD"/>
    <w:rsid w:val="002A6B77"/>
    <w:rsid w:val="00315EB8"/>
    <w:rsid w:val="003316A8"/>
    <w:rsid w:val="00380EA7"/>
    <w:rsid w:val="00381478"/>
    <w:rsid w:val="00436EFB"/>
    <w:rsid w:val="0048233C"/>
    <w:rsid w:val="0057615C"/>
    <w:rsid w:val="00611F2D"/>
    <w:rsid w:val="00694C1D"/>
    <w:rsid w:val="006D18AA"/>
    <w:rsid w:val="00917268"/>
    <w:rsid w:val="009D7F0F"/>
    <w:rsid w:val="00A62FE9"/>
    <w:rsid w:val="00BA09A3"/>
    <w:rsid w:val="00C47D28"/>
    <w:rsid w:val="00FF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E16693F3B4A86B9BF9A455BB214C2">
    <w:name w:val="099E16693F3B4A86B9BF9A455BB214C2"/>
  </w:style>
  <w:style w:type="paragraph" w:customStyle="1" w:styleId="939EA50432304781A907D1345C8F668E">
    <w:name w:val="939EA50432304781A907D1345C8F668E"/>
  </w:style>
  <w:style w:type="paragraph" w:customStyle="1" w:styleId="FCF2B40D0F5A4D9580A2A2E9A0499621">
    <w:name w:val="FCF2B40D0F5A4D9580A2A2E9A0499621"/>
  </w:style>
  <w:style w:type="paragraph" w:customStyle="1" w:styleId="9F744BED0081424CA4EB9689EAAF69BC">
    <w:name w:val="9F744BED0081424CA4EB9689EAAF69BC"/>
  </w:style>
  <w:style w:type="paragraph" w:customStyle="1" w:styleId="1ABF2122D67541BCBC54E5DFEF258FBC">
    <w:name w:val="1ABF2122D67541BCBC54E5DFEF258FBC"/>
  </w:style>
  <w:style w:type="paragraph" w:customStyle="1" w:styleId="C5A2712486684F309CB713F5D175C473">
    <w:name w:val="C5A2712486684F309CB713F5D175C473"/>
  </w:style>
  <w:style w:type="character" w:styleId="PlaceholderText">
    <w:name w:val="Placeholder Text"/>
    <w:basedOn w:val="DefaultParagraphFont"/>
    <w:uiPriority w:val="99"/>
    <w:semiHidden/>
    <w:rsid w:val="00315EB8"/>
    <w:rPr>
      <w:color w:val="808080"/>
    </w:rPr>
  </w:style>
  <w:style w:type="paragraph" w:customStyle="1" w:styleId="82F874D0C6BA42DDBF2C8900D4964B83">
    <w:name w:val="82F874D0C6BA42DDBF2C8900D4964B83"/>
  </w:style>
  <w:style w:type="character" w:styleId="Strong">
    <w:name w:val="Strong"/>
    <w:basedOn w:val="DefaultParagraphFont"/>
    <w:uiPriority w:val="22"/>
    <w:qFormat/>
    <w:rsid w:val="0048233C"/>
    <w:rPr>
      <w:b/>
      <w:bCs/>
    </w:rPr>
  </w:style>
  <w:style w:type="paragraph" w:customStyle="1" w:styleId="384B435C99B342F594F82D102061073D">
    <w:name w:val="384B435C99B342F594F82D102061073D"/>
  </w:style>
  <w:style w:type="paragraph" w:customStyle="1" w:styleId="F78583879267457D85CD60E4A97D872F">
    <w:name w:val="F78583879267457D85CD60E4A97D872F"/>
  </w:style>
  <w:style w:type="paragraph" w:customStyle="1" w:styleId="4DC9DF775367414E86C2788F94234F5B">
    <w:name w:val="4DC9DF775367414E86C2788F94234F5B"/>
  </w:style>
  <w:style w:type="paragraph" w:customStyle="1" w:styleId="64B705C63A104E23AD6A254A30DC9DD0">
    <w:name w:val="64B705C63A104E23AD6A254A30DC9DD0"/>
  </w:style>
  <w:style w:type="paragraph" w:customStyle="1" w:styleId="56CAAC05AE1A4C458EACFBD4F77D9A20">
    <w:name w:val="56CAAC05AE1A4C458EACFBD4F77D9A20"/>
  </w:style>
  <w:style w:type="paragraph" w:customStyle="1" w:styleId="69D4C49338E34D37BD59BB8A67972D07">
    <w:name w:val="69D4C49338E34D37BD59BB8A67972D07"/>
  </w:style>
  <w:style w:type="paragraph" w:customStyle="1" w:styleId="FF96349A19C946A5A0CFF56AE7359605">
    <w:name w:val="FF96349A19C946A5A0CFF56AE7359605"/>
  </w:style>
  <w:style w:type="paragraph" w:customStyle="1" w:styleId="D42BC044F26C4BA9A20173747578680B">
    <w:name w:val="D42BC044F26C4BA9A20173747578680B"/>
  </w:style>
  <w:style w:type="paragraph" w:customStyle="1" w:styleId="DEB7EF3B2BFB4856AE7C17A31E010403">
    <w:name w:val="DEB7EF3B2BFB4856AE7C17A31E010403"/>
  </w:style>
  <w:style w:type="paragraph" w:customStyle="1" w:styleId="1D85AFB1323C4F2B913E1BA9B73BD253">
    <w:name w:val="1D85AFB1323C4F2B913E1BA9B73BD253"/>
  </w:style>
  <w:style w:type="paragraph" w:customStyle="1" w:styleId="5473552E9AFC4732AA2293C6ABD9EB6B">
    <w:name w:val="5473552E9AFC4732AA2293C6ABD9EB6B"/>
  </w:style>
  <w:style w:type="paragraph" w:customStyle="1" w:styleId="C008A51AEE684C8F90307C548BF3C36E">
    <w:name w:val="C008A51AEE684C8F90307C548BF3C36E"/>
  </w:style>
  <w:style w:type="paragraph" w:customStyle="1" w:styleId="A832C5B0B0ED4351AD2831D668DBEE68">
    <w:name w:val="A832C5B0B0ED4351AD2831D668DBEE68"/>
  </w:style>
  <w:style w:type="paragraph" w:customStyle="1" w:styleId="22855EBBD8714BE7ABFC091BE0D252CD">
    <w:name w:val="22855EBBD8714BE7ABFC091BE0D252CD"/>
  </w:style>
  <w:style w:type="paragraph" w:customStyle="1" w:styleId="69B03AFA3CC644C5A2A985498870F46F">
    <w:name w:val="69B03AFA3CC644C5A2A985498870F46F"/>
    <w:rsid w:val="0048233C"/>
  </w:style>
  <w:style w:type="paragraph" w:customStyle="1" w:styleId="431D407272F445E3823A204A7D4F8C55">
    <w:name w:val="431D407272F445E3823A204A7D4F8C55"/>
    <w:rsid w:val="0048233C"/>
  </w:style>
  <w:style w:type="paragraph" w:customStyle="1" w:styleId="170A0EE0CBA94001B1EB7D9C301B2370">
    <w:name w:val="170A0EE0CBA94001B1EB7D9C301B2370"/>
    <w:rsid w:val="0048233C"/>
  </w:style>
  <w:style w:type="paragraph" w:customStyle="1" w:styleId="37C0A360D3EC411AA30C15035149AB03">
    <w:name w:val="37C0A360D3EC411AA30C15035149AB03"/>
    <w:rsid w:val="0048233C"/>
  </w:style>
  <w:style w:type="paragraph" w:customStyle="1" w:styleId="7DE7CD33BA76407FAF4AD4D651C89153">
    <w:name w:val="7DE7CD33BA76407FAF4AD4D651C89153"/>
    <w:rsid w:val="0048233C"/>
  </w:style>
  <w:style w:type="paragraph" w:customStyle="1" w:styleId="E740AE5B17584394A6FA944927809390">
    <w:name w:val="E740AE5B17584394A6FA944927809390"/>
    <w:rsid w:val="0048233C"/>
  </w:style>
  <w:style w:type="paragraph" w:customStyle="1" w:styleId="FAA8104654F44BB1B932D0887A743829">
    <w:name w:val="FAA8104654F44BB1B932D0887A743829"/>
    <w:rsid w:val="0048233C"/>
  </w:style>
  <w:style w:type="paragraph" w:customStyle="1" w:styleId="AEF29EA5F256436895A34C395A6F0EDF">
    <w:name w:val="AEF29EA5F256436895A34C395A6F0EDF"/>
    <w:rsid w:val="0048233C"/>
  </w:style>
  <w:style w:type="paragraph" w:customStyle="1" w:styleId="10DDD87305FE4238B15AE73DB50B80C6">
    <w:name w:val="10DDD87305FE4238B15AE73DB50B80C6"/>
    <w:rsid w:val="0048233C"/>
  </w:style>
  <w:style w:type="paragraph" w:customStyle="1" w:styleId="315D21229DCA4771BCE75DAC8952999D">
    <w:name w:val="315D21229DCA4771BCE75DAC8952999D"/>
    <w:rsid w:val="0048233C"/>
  </w:style>
  <w:style w:type="paragraph" w:customStyle="1" w:styleId="10A326473C044BC3A3EFEDDD8C2AC2C3">
    <w:name w:val="10A326473C044BC3A3EFEDDD8C2AC2C3"/>
    <w:rsid w:val="0048233C"/>
  </w:style>
  <w:style w:type="paragraph" w:customStyle="1" w:styleId="66FE5F35CA4A4F3F8B7E99A24830DF0E">
    <w:name w:val="66FE5F35CA4A4F3F8B7E99A24830DF0E"/>
    <w:rsid w:val="0048233C"/>
  </w:style>
  <w:style w:type="paragraph" w:customStyle="1" w:styleId="FFF9AA92344D442297CB77183B1E7971">
    <w:name w:val="FFF9AA92344D442297CB77183B1E7971"/>
    <w:rsid w:val="0048233C"/>
  </w:style>
  <w:style w:type="paragraph" w:customStyle="1" w:styleId="9C9DCBBDAA534659999D64BF39F0C5AB">
    <w:name w:val="9C9DCBBDAA534659999D64BF39F0C5AB"/>
    <w:rsid w:val="0048233C"/>
  </w:style>
  <w:style w:type="paragraph" w:customStyle="1" w:styleId="86A1AB6A8B1B42AA88409187B27250E5">
    <w:name w:val="86A1AB6A8B1B42AA88409187B27250E5"/>
    <w:rsid w:val="0048233C"/>
  </w:style>
  <w:style w:type="paragraph" w:customStyle="1" w:styleId="21DB8CDCE9D64716B6D689C8924AFF27">
    <w:name w:val="21DB8CDCE9D64716B6D689C8924AFF27"/>
    <w:rsid w:val="0048233C"/>
  </w:style>
  <w:style w:type="paragraph" w:customStyle="1" w:styleId="2B9B29A3274A46B3B784E1F3A577DF3B">
    <w:name w:val="2B9B29A3274A46B3B784E1F3A577DF3B"/>
    <w:rsid w:val="0048233C"/>
  </w:style>
  <w:style w:type="paragraph" w:customStyle="1" w:styleId="9D9951340DC84750869CE1F88C26C9FA">
    <w:name w:val="9D9951340DC84750869CE1F88C26C9FA"/>
    <w:rsid w:val="0048233C"/>
  </w:style>
  <w:style w:type="paragraph" w:customStyle="1" w:styleId="61702E9A876E4360995AA386D70D6D9A">
    <w:name w:val="61702E9A876E4360995AA386D70D6D9A"/>
    <w:rsid w:val="0048233C"/>
  </w:style>
  <w:style w:type="paragraph" w:customStyle="1" w:styleId="B4EEE9D979EE46498C997EA00A6DDB66">
    <w:name w:val="B4EEE9D979EE46498C997EA00A6DDB66"/>
    <w:rsid w:val="0048233C"/>
  </w:style>
  <w:style w:type="paragraph" w:customStyle="1" w:styleId="88BBB0E226B24C749BE24CC71EF27C6B">
    <w:name w:val="88BBB0E226B24C749BE24CC71EF27C6B"/>
    <w:rsid w:val="00A62FE9"/>
  </w:style>
  <w:style w:type="paragraph" w:customStyle="1" w:styleId="2AC572E56A7846F89172E783EDE84ACF">
    <w:name w:val="2AC572E56A7846F89172E783EDE84ACF"/>
    <w:rsid w:val="00A62FE9"/>
  </w:style>
  <w:style w:type="paragraph" w:customStyle="1" w:styleId="0EDDCDF789A741F8BDEECE6E9CC85B06">
    <w:name w:val="0EDDCDF789A741F8BDEECE6E9CC85B06"/>
    <w:rsid w:val="00694C1D"/>
  </w:style>
  <w:style w:type="paragraph" w:customStyle="1" w:styleId="7A95C2CC86AF48B9BFD273BE68373A99">
    <w:name w:val="7A95C2CC86AF48B9BFD273BE68373A99"/>
    <w:rsid w:val="002A6B77"/>
  </w:style>
  <w:style w:type="paragraph" w:customStyle="1" w:styleId="9686CF6747004B9CAD0E016F99A98CA8">
    <w:name w:val="9686CF6747004B9CAD0E016F99A98CA8"/>
    <w:rsid w:val="002A6B77"/>
  </w:style>
  <w:style w:type="paragraph" w:customStyle="1" w:styleId="EEA0E3AF29D547D89710A62FF682D87F">
    <w:name w:val="EEA0E3AF29D547D89710A62FF682D87F"/>
    <w:rsid w:val="00315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resume.dotx</Template>
  <TotalTime>296</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Logan</dc:creator>
  <cp:keywords/>
  <dc:description/>
  <cp:lastModifiedBy>Adam Logan</cp:lastModifiedBy>
  <cp:revision>19</cp:revision>
  <dcterms:created xsi:type="dcterms:W3CDTF">2014-09-22T20:54:00Z</dcterms:created>
  <dcterms:modified xsi:type="dcterms:W3CDTF">2018-03-11T04:43:00Z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